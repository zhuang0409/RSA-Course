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CAB4" w14:textId="03FDA78B" w:rsidR="00337934" w:rsidRDefault="00337934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</w:p>
    <w:p w14:paraId="565C10E8" w14:textId="35327B79" w:rsidR="00041E6E" w:rsidRDefault="00041E6E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</w:p>
    <w:p w14:paraId="591503F2" w14:textId="5BB35C64" w:rsidR="00041E6E" w:rsidRDefault="00A41171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  <w:r w:rsidRPr="00A41171">
        <w:rPr>
          <w:rFonts w:asciiTheme="minorHAnsi" w:hAnsiTheme="minorHAnsi" w:cstheme="minorHAnsi"/>
          <w:i/>
          <w:sz w:val="28"/>
          <w:szCs w:val="28"/>
        </w:rPr>
        <w:t>https://drive.google.com/drive/folders/1TMt9lZo_EvfuL2zSIFvFj0ZZnbR3PVEH</w:t>
      </w:r>
    </w:p>
    <w:p w14:paraId="7DA64855" w14:textId="77777777" w:rsidR="00337934" w:rsidRPr="005A6DA0" w:rsidRDefault="00337934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</w:p>
    <w:p w14:paraId="6F31E946" w14:textId="77777777" w:rsidR="005721AC" w:rsidRPr="005A6DA0" w:rsidRDefault="005721AC">
      <w:pPr>
        <w:rPr>
          <w:sz w:val="28"/>
          <w:szCs w:val="28"/>
        </w:rPr>
      </w:pPr>
    </w:p>
    <w:p w14:paraId="68CF2122" w14:textId="77777777" w:rsidR="005721AC" w:rsidRPr="005A6DA0" w:rsidRDefault="005721AC">
      <w:pPr>
        <w:rPr>
          <w:sz w:val="28"/>
          <w:szCs w:val="28"/>
        </w:rPr>
      </w:pPr>
    </w:p>
    <w:p w14:paraId="6D36F52F" w14:textId="77777777" w:rsidR="005721AC" w:rsidRPr="005A6DA0" w:rsidRDefault="005721AC">
      <w:pPr>
        <w:rPr>
          <w:sz w:val="28"/>
          <w:szCs w:val="28"/>
        </w:rPr>
      </w:pPr>
    </w:p>
    <w:p w14:paraId="7068F220" w14:textId="77777777" w:rsidR="000D15F7" w:rsidRPr="005A6DA0" w:rsidRDefault="000D15F7">
      <w:pPr>
        <w:rPr>
          <w:sz w:val="28"/>
          <w:szCs w:val="28"/>
        </w:rPr>
      </w:pPr>
    </w:p>
    <w:p w14:paraId="051D9EC1" w14:textId="77777777" w:rsidR="000D15F7" w:rsidRPr="005A6DA0" w:rsidRDefault="000D15F7">
      <w:pPr>
        <w:rPr>
          <w:sz w:val="28"/>
          <w:szCs w:val="28"/>
        </w:rPr>
      </w:pPr>
    </w:p>
    <w:sectPr w:rsidR="000D15F7" w:rsidRPr="005A6DA0" w:rsidSect="00AD198F">
      <w:headerReference w:type="default" r:id="rId7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3F54" w14:textId="77777777" w:rsidR="00734789" w:rsidRDefault="00734789" w:rsidP="000D15F7">
      <w:pPr>
        <w:spacing w:after="0" w:line="240" w:lineRule="auto"/>
      </w:pPr>
      <w:r>
        <w:separator/>
      </w:r>
    </w:p>
  </w:endnote>
  <w:endnote w:type="continuationSeparator" w:id="0">
    <w:p w14:paraId="7F9B3D68" w14:textId="77777777" w:rsidR="00734789" w:rsidRDefault="00734789" w:rsidP="000D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A1D18" w14:textId="77777777" w:rsidR="00734789" w:rsidRDefault="00734789" w:rsidP="000D15F7">
      <w:pPr>
        <w:spacing w:after="0" w:line="240" w:lineRule="auto"/>
      </w:pPr>
      <w:r>
        <w:separator/>
      </w:r>
    </w:p>
  </w:footnote>
  <w:footnote w:type="continuationSeparator" w:id="0">
    <w:p w14:paraId="17FEC06A" w14:textId="77777777" w:rsidR="00734789" w:rsidRDefault="00734789" w:rsidP="000D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CE091" w14:textId="77777777" w:rsidR="000D15F7" w:rsidRDefault="000D15F7" w:rsidP="00AD198F">
    <w:pPr>
      <w:pStyle w:val="Header"/>
      <w:tabs>
        <w:tab w:val="clear" w:pos="4536"/>
        <w:tab w:val="clear" w:pos="9072"/>
        <w:tab w:val="left" w:pos="703"/>
      </w:tabs>
      <w:rPr>
        <w:color w:val="7F7F7F" w:themeColor="text1" w:themeTint="80"/>
        <w:sz w:val="24"/>
        <w:szCs w:val="24"/>
      </w:rPr>
    </w:pPr>
  </w:p>
  <w:p w14:paraId="255FD160" w14:textId="6F6DEA2A" w:rsidR="00207482" w:rsidRDefault="00207482" w:rsidP="00AD198F">
    <w:pPr>
      <w:pStyle w:val="Header"/>
      <w:tabs>
        <w:tab w:val="clear" w:pos="9072"/>
      </w:tabs>
      <w:ind w:right="850"/>
      <w:jc w:val="right"/>
      <w:rPr>
        <w:color w:val="7F7F7F" w:themeColor="text1" w:themeTint="80"/>
        <w:sz w:val="18"/>
        <w:szCs w:val="18"/>
      </w:rPr>
    </w:pPr>
  </w:p>
  <w:p w14:paraId="012CFDCC" w14:textId="77777777" w:rsidR="000D15F7" w:rsidRDefault="000D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A23D8"/>
    <w:multiLevelType w:val="hybridMultilevel"/>
    <w:tmpl w:val="18A25384"/>
    <w:lvl w:ilvl="0" w:tplc="76143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7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AC"/>
    <w:rsid w:val="00041E6E"/>
    <w:rsid w:val="000D15F7"/>
    <w:rsid w:val="001B7619"/>
    <w:rsid w:val="001D5593"/>
    <w:rsid w:val="00207482"/>
    <w:rsid w:val="00337934"/>
    <w:rsid w:val="003E18C5"/>
    <w:rsid w:val="0045281E"/>
    <w:rsid w:val="004669A6"/>
    <w:rsid w:val="005721AC"/>
    <w:rsid w:val="005A6DA0"/>
    <w:rsid w:val="006610CF"/>
    <w:rsid w:val="00680218"/>
    <w:rsid w:val="007329DF"/>
    <w:rsid w:val="007331E1"/>
    <w:rsid w:val="00734789"/>
    <w:rsid w:val="0086518C"/>
    <w:rsid w:val="008D235A"/>
    <w:rsid w:val="00A35CA5"/>
    <w:rsid w:val="00A41171"/>
    <w:rsid w:val="00A615E3"/>
    <w:rsid w:val="00AD198F"/>
    <w:rsid w:val="00BC42E1"/>
    <w:rsid w:val="00DA244D"/>
    <w:rsid w:val="00E7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01E6C7"/>
  <w15:chartTrackingRefBased/>
  <w15:docId w15:val="{5CA1DE56-8166-41B9-B0CF-3A89B9E7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F7"/>
  </w:style>
  <w:style w:type="paragraph" w:styleId="Footer">
    <w:name w:val="footer"/>
    <w:basedOn w:val="Normal"/>
    <w:link w:val="FooterChar"/>
    <w:uiPriority w:val="99"/>
    <w:unhideWhenUsed/>
    <w:rsid w:val="000D1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F7"/>
  </w:style>
  <w:style w:type="paragraph" w:styleId="NormalWeb">
    <w:name w:val="Normal (Web)"/>
    <w:basedOn w:val="Normal"/>
    <w:uiPriority w:val="99"/>
    <w:unhideWhenUsed/>
    <w:rsid w:val="0057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Admin\Documents\Benutzerdefinierte%20Office-Vorlagen\Seitenvorlage%20B2%20Schreib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C:\Users\LocalAdmin\Documents\Benutzerdefinierte Office-Vorlagen\Seitenvorlage B2 Schreiben.dotx</Template>
  <TotalTime>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Regensburg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Microsoft Office User</cp:lastModifiedBy>
  <cp:revision>5</cp:revision>
  <cp:lastPrinted>2020-04-16T13:01:00Z</cp:lastPrinted>
  <dcterms:created xsi:type="dcterms:W3CDTF">2020-04-16T13:00:00Z</dcterms:created>
  <dcterms:modified xsi:type="dcterms:W3CDTF">2023-04-03T12:30:00Z</dcterms:modified>
</cp:coreProperties>
</file>