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DCAB4" w14:textId="03FDA78B" w:rsidR="00337934" w:rsidRDefault="00337934" w:rsidP="004669A6">
      <w:pPr>
        <w:pStyle w:val="NormalWeb"/>
        <w:rPr>
          <w:rFonts w:asciiTheme="minorHAnsi" w:hAnsiTheme="minorHAnsi" w:cstheme="minorHAnsi"/>
          <w:i/>
          <w:sz w:val="28"/>
          <w:szCs w:val="28"/>
        </w:rPr>
      </w:pPr>
    </w:p>
    <w:p w14:paraId="565C10E8" w14:textId="35327B79" w:rsidR="00041E6E" w:rsidRDefault="00041E6E" w:rsidP="004669A6">
      <w:pPr>
        <w:pStyle w:val="NormalWeb"/>
        <w:rPr>
          <w:rFonts w:asciiTheme="minorHAnsi" w:hAnsiTheme="minorHAnsi" w:cstheme="minorHAnsi"/>
          <w:i/>
          <w:sz w:val="28"/>
          <w:szCs w:val="28"/>
        </w:rPr>
      </w:pPr>
    </w:p>
    <w:p w14:paraId="591503F2" w14:textId="2AC2A076" w:rsidR="00041E6E" w:rsidRDefault="000D0081" w:rsidP="004669A6">
      <w:pPr>
        <w:pStyle w:val="NormalWeb"/>
        <w:rPr>
          <w:rFonts w:asciiTheme="minorHAnsi" w:hAnsiTheme="minorHAnsi" w:cstheme="minorHAnsi"/>
          <w:i/>
          <w:sz w:val="28"/>
          <w:szCs w:val="28"/>
        </w:rPr>
      </w:pPr>
      <w:r w:rsidRPr="000D0081">
        <w:rPr>
          <w:rFonts w:asciiTheme="minorHAnsi" w:hAnsiTheme="minorHAnsi" w:cstheme="minorHAnsi"/>
          <w:i/>
          <w:sz w:val="28"/>
          <w:szCs w:val="28"/>
        </w:rPr>
        <w:t>https://drive.google.com/drive/folders/1GdRaQv5wqunPrWbCzHRXNfaQZLsNA7yv</w:t>
      </w:r>
    </w:p>
    <w:p w14:paraId="7DA64855" w14:textId="77777777" w:rsidR="00337934" w:rsidRPr="005A6DA0" w:rsidRDefault="00337934" w:rsidP="004669A6">
      <w:pPr>
        <w:pStyle w:val="NormalWeb"/>
        <w:rPr>
          <w:rFonts w:asciiTheme="minorHAnsi" w:hAnsiTheme="minorHAnsi" w:cstheme="minorHAnsi"/>
          <w:i/>
          <w:sz w:val="28"/>
          <w:szCs w:val="28"/>
        </w:rPr>
      </w:pPr>
    </w:p>
    <w:p w14:paraId="6F31E946" w14:textId="77777777" w:rsidR="005721AC" w:rsidRPr="005A6DA0" w:rsidRDefault="005721AC">
      <w:pPr>
        <w:rPr>
          <w:sz w:val="28"/>
          <w:szCs w:val="28"/>
        </w:rPr>
      </w:pPr>
    </w:p>
    <w:p w14:paraId="68CF2122" w14:textId="77777777" w:rsidR="005721AC" w:rsidRPr="005A6DA0" w:rsidRDefault="005721AC">
      <w:pPr>
        <w:rPr>
          <w:sz w:val="28"/>
          <w:szCs w:val="28"/>
        </w:rPr>
      </w:pPr>
    </w:p>
    <w:p w14:paraId="6D36F52F" w14:textId="77777777" w:rsidR="005721AC" w:rsidRPr="005A6DA0" w:rsidRDefault="005721AC">
      <w:pPr>
        <w:rPr>
          <w:sz w:val="28"/>
          <w:szCs w:val="28"/>
        </w:rPr>
      </w:pPr>
    </w:p>
    <w:p w14:paraId="7068F220" w14:textId="77777777" w:rsidR="000D15F7" w:rsidRPr="005A6DA0" w:rsidRDefault="000D15F7">
      <w:pPr>
        <w:rPr>
          <w:sz w:val="28"/>
          <w:szCs w:val="28"/>
        </w:rPr>
      </w:pPr>
    </w:p>
    <w:p w14:paraId="051D9EC1" w14:textId="77777777" w:rsidR="000D15F7" w:rsidRPr="005A6DA0" w:rsidRDefault="000D15F7">
      <w:pPr>
        <w:rPr>
          <w:sz w:val="28"/>
          <w:szCs w:val="28"/>
        </w:rPr>
      </w:pPr>
    </w:p>
    <w:sectPr w:rsidR="000D15F7" w:rsidRPr="005A6DA0" w:rsidSect="00AD198F">
      <w:headerReference w:type="default" r:id="rId7"/>
      <w:pgSz w:w="11906" w:h="16838"/>
      <w:pgMar w:top="1417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F5B64" w14:textId="77777777" w:rsidR="00B1074F" w:rsidRDefault="00B1074F" w:rsidP="000D15F7">
      <w:pPr>
        <w:spacing w:after="0" w:line="240" w:lineRule="auto"/>
      </w:pPr>
      <w:r>
        <w:separator/>
      </w:r>
    </w:p>
  </w:endnote>
  <w:endnote w:type="continuationSeparator" w:id="0">
    <w:p w14:paraId="64A512C1" w14:textId="77777777" w:rsidR="00B1074F" w:rsidRDefault="00B1074F" w:rsidP="000D1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D80A0" w14:textId="77777777" w:rsidR="00B1074F" w:rsidRDefault="00B1074F" w:rsidP="000D15F7">
      <w:pPr>
        <w:spacing w:after="0" w:line="240" w:lineRule="auto"/>
      </w:pPr>
      <w:r>
        <w:separator/>
      </w:r>
    </w:p>
  </w:footnote>
  <w:footnote w:type="continuationSeparator" w:id="0">
    <w:p w14:paraId="58E80CE6" w14:textId="77777777" w:rsidR="00B1074F" w:rsidRDefault="00B1074F" w:rsidP="000D1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CE091" w14:textId="77777777" w:rsidR="000D15F7" w:rsidRDefault="000D15F7" w:rsidP="00AD198F">
    <w:pPr>
      <w:pStyle w:val="Header"/>
      <w:tabs>
        <w:tab w:val="clear" w:pos="4536"/>
        <w:tab w:val="clear" w:pos="9072"/>
        <w:tab w:val="left" w:pos="703"/>
      </w:tabs>
      <w:rPr>
        <w:color w:val="7F7F7F" w:themeColor="text1" w:themeTint="80"/>
        <w:sz w:val="24"/>
        <w:szCs w:val="24"/>
      </w:rPr>
    </w:pPr>
  </w:p>
  <w:p w14:paraId="255FD160" w14:textId="0FEA5267" w:rsidR="00207482" w:rsidRDefault="00207482" w:rsidP="00AD198F">
    <w:pPr>
      <w:pStyle w:val="Header"/>
      <w:tabs>
        <w:tab w:val="clear" w:pos="9072"/>
      </w:tabs>
      <w:ind w:right="850"/>
      <w:jc w:val="right"/>
      <w:rPr>
        <w:color w:val="7F7F7F" w:themeColor="text1" w:themeTint="80"/>
        <w:sz w:val="18"/>
        <w:szCs w:val="18"/>
      </w:rPr>
    </w:pPr>
  </w:p>
  <w:p w14:paraId="012CFDCC" w14:textId="77777777" w:rsidR="000D15F7" w:rsidRDefault="000D1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A23D8"/>
    <w:multiLevelType w:val="hybridMultilevel"/>
    <w:tmpl w:val="18A25384"/>
    <w:lvl w:ilvl="0" w:tplc="76143D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7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AC"/>
    <w:rsid w:val="00041E6E"/>
    <w:rsid w:val="000D0081"/>
    <w:rsid w:val="000D15F7"/>
    <w:rsid w:val="001B7619"/>
    <w:rsid w:val="001D5593"/>
    <w:rsid w:val="00207482"/>
    <w:rsid w:val="00337934"/>
    <w:rsid w:val="003E18C5"/>
    <w:rsid w:val="0045281E"/>
    <w:rsid w:val="004669A6"/>
    <w:rsid w:val="005721AC"/>
    <w:rsid w:val="005A6DA0"/>
    <w:rsid w:val="006610CF"/>
    <w:rsid w:val="00680218"/>
    <w:rsid w:val="007329DF"/>
    <w:rsid w:val="007331E1"/>
    <w:rsid w:val="0086518C"/>
    <w:rsid w:val="008D235A"/>
    <w:rsid w:val="00A35CA5"/>
    <w:rsid w:val="00A615E3"/>
    <w:rsid w:val="00AD198F"/>
    <w:rsid w:val="00B1074F"/>
    <w:rsid w:val="00BC42E1"/>
    <w:rsid w:val="00DA244D"/>
    <w:rsid w:val="00E7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01E6C7"/>
  <w15:chartTrackingRefBased/>
  <w15:docId w15:val="{5CA1DE56-8166-41B9-B0CF-3A89B9E7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5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5F7"/>
  </w:style>
  <w:style w:type="paragraph" w:styleId="Footer">
    <w:name w:val="footer"/>
    <w:basedOn w:val="Normal"/>
    <w:link w:val="FooterChar"/>
    <w:uiPriority w:val="99"/>
    <w:unhideWhenUsed/>
    <w:rsid w:val="000D15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5F7"/>
  </w:style>
  <w:style w:type="paragraph" w:styleId="NormalWeb">
    <w:name w:val="Normal (Web)"/>
    <w:basedOn w:val="Normal"/>
    <w:uiPriority w:val="99"/>
    <w:unhideWhenUsed/>
    <w:rsid w:val="0057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lAdmin\Documents\Benutzerdefinierte%20Office-Vorlagen\Seitenvorlage%20B2%20Schreib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C:\Users\LocalAdmin\Documents\Benutzerdefinierte Office-Vorlagen\Seitenvorlage B2 Schreiben.dotx</Template>
  <TotalTime>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Regensburg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Microsoft Office User</cp:lastModifiedBy>
  <cp:revision>5</cp:revision>
  <cp:lastPrinted>2020-04-16T13:01:00Z</cp:lastPrinted>
  <dcterms:created xsi:type="dcterms:W3CDTF">2020-04-16T13:00:00Z</dcterms:created>
  <dcterms:modified xsi:type="dcterms:W3CDTF">2023-04-03T12:30:00Z</dcterms:modified>
</cp:coreProperties>
</file>